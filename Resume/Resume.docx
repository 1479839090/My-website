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2B4B" w14:textId="77777777" w:rsidR="00EE6AF4" w:rsidRDefault="00A85E02" w:rsidP="00A957D7">
      <w:pPr>
        <w:pStyle w:val="Title"/>
        <w:pBdr>
          <w:bottom w:val="single" w:sz="12" w:space="5" w:color="4472C4" w:themeColor="accent1"/>
        </w:pBdr>
      </w:pPr>
      <w:sdt>
        <w:sdtPr>
          <w:alias w:val="Enter your name:"/>
          <w:tag w:val=""/>
          <w:id w:val="-328297061"/>
          <w:placeholder>
            <w:docPart w:val="7AADD3BCC3094912A7CCEFAE2DAACEEE"/>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E6AF4">
            <w:t>Steven Huang</w:t>
          </w:r>
        </w:sdtContent>
      </w:sdt>
    </w:p>
    <w:p w14:paraId="1A3F9917" w14:textId="77777777" w:rsidR="00EE6AF4" w:rsidRPr="00145848" w:rsidRDefault="00EE6AF4" w:rsidP="00860988">
      <w:pPr>
        <w:rPr>
          <w:lang w:val="en-CA"/>
        </w:rPr>
      </w:pPr>
      <w:r w:rsidRPr="00145848">
        <w:rPr>
          <w:lang w:val="en-CA"/>
        </w:rPr>
        <w:t>#516 5755 Dalhousie Road, Vancouver, BC| 604-724-8905 | a1479839090@gmail.com</w:t>
      </w:r>
    </w:p>
    <w:sdt>
      <w:sdtPr>
        <w:alias w:val="Objective:"/>
        <w:tag w:val="Objective:"/>
        <w:id w:val="-736782104"/>
        <w:placeholder>
          <w:docPart w:val="E9B8A3AA654F4A959CC63E5CB871B47B"/>
        </w:placeholder>
        <w:temporary/>
        <w:showingPlcHdr/>
        <w15:appearance w15:val="hidden"/>
      </w:sdtPr>
      <w:sdtEndPr/>
      <w:sdtContent>
        <w:p w14:paraId="14E0CDB7" w14:textId="77777777" w:rsidR="00EE6AF4" w:rsidRPr="00145848" w:rsidRDefault="00EE6AF4" w:rsidP="00EE6AF4">
          <w:pPr>
            <w:pStyle w:val="Heading1"/>
            <w:rPr>
              <w:lang w:val="en-CA"/>
            </w:rPr>
          </w:pPr>
          <w:r w:rsidRPr="00A957D7">
            <w:t>Objective</w:t>
          </w:r>
        </w:p>
      </w:sdtContent>
    </w:sdt>
    <w:p w14:paraId="07C4241F" w14:textId="27009509" w:rsidR="00C906C6" w:rsidRPr="00E10E51" w:rsidRDefault="00EE6AF4" w:rsidP="00C906C6">
      <w:pPr>
        <w:pStyle w:val="ListBullet"/>
      </w:pPr>
      <w:r w:rsidRPr="00E10E51">
        <w:rPr>
          <w:lang w:val="en-CA"/>
        </w:rPr>
        <w:t>T</w:t>
      </w:r>
      <w:r>
        <w:t>o apply for an internship to enhance skills in Computer Engineering and Technology, and gain working experience.</w:t>
      </w:r>
    </w:p>
    <w:sdt>
      <w:sdtPr>
        <w:alias w:val="Education:"/>
        <w:tag w:val="Education:"/>
        <w:id w:val="1513793667"/>
        <w:placeholder>
          <w:docPart w:val="8D057C99520D4E6D9C5878BD1BDDA4EF"/>
        </w:placeholder>
        <w:temporary/>
        <w:showingPlcHdr/>
        <w15:appearance w15:val="hidden"/>
      </w:sdtPr>
      <w:sdtEndPr/>
      <w:sdtContent>
        <w:p w14:paraId="3F71BB8F" w14:textId="77777777" w:rsidR="00EE6AF4" w:rsidRDefault="00EE6AF4" w:rsidP="00EE6AF4">
          <w:pPr>
            <w:pStyle w:val="Heading1"/>
          </w:pPr>
          <w:r>
            <w:t>Education</w:t>
          </w:r>
        </w:p>
      </w:sdtContent>
    </w:sdt>
    <w:p w14:paraId="09353CDC" w14:textId="787C2BD5" w:rsidR="00EE6AF4" w:rsidRPr="00D175CF" w:rsidRDefault="00C906C6" w:rsidP="00EE6AF4">
      <w:pPr>
        <w:pStyle w:val="Heading2"/>
        <w:rPr>
          <w:b/>
          <w:bCs/>
        </w:rPr>
      </w:pPr>
      <w:r w:rsidRPr="00D175CF">
        <w:rPr>
          <w:bCs/>
        </w:rPr>
        <w:t xml:space="preserve">Windermere secondary school </w:t>
      </w:r>
      <w:r w:rsidR="00EE6AF4" w:rsidRPr="00D175CF">
        <w:rPr>
          <w:bCs/>
        </w:rPr>
        <w:t>| </w:t>
      </w:r>
      <w:r>
        <w:rPr>
          <w:bCs/>
        </w:rPr>
        <w:t>High school</w:t>
      </w:r>
      <w:r w:rsidR="00EE6AF4" w:rsidRPr="00D175CF">
        <w:rPr>
          <w:bCs/>
        </w:rPr>
        <w:t> | </w:t>
      </w:r>
      <w:r>
        <w:rPr>
          <w:bCs/>
        </w:rPr>
        <w:t xml:space="preserve">2014-2018 </w:t>
      </w:r>
    </w:p>
    <w:p w14:paraId="5A6C8A94" w14:textId="210B36E1" w:rsidR="00EE6AF4" w:rsidRPr="00D175CF" w:rsidRDefault="00C906C6" w:rsidP="00EE6AF4">
      <w:pPr>
        <w:pStyle w:val="Heading2"/>
        <w:rPr>
          <w:b/>
          <w:bCs/>
        </w:rPr>
      </w:pPr>
      <w:r w:rsidRPr="00D175CF">
        <w:rPr>
          <w:bCs/>
        </w:rPr>
        <w:t xml:space="preserve">university of British Columbia </w:t>
      </w:r>
      <w:r w:rsidR="00EE6AF4" w:rsidRPr="00D175CF">
        <w:rPr>
          <w:bCs/>
        </w:rPr>
        <w:t>| </w:t>
      </w:r>
      <w:r>
        <w:rPr>
          <w:bCs/>
        </w:rPr>
        <w:t>applied science</w:t>
      </w:r>
      <w:r w:rsidR="00EE6AF4" w:rsidRPr="00D175CF">
        <w:rPr>
          <w:bCs/>
        </w:rPr>
        <w:t> | </w:t>
      </w:r>
      <w:r>
        <w:rPr>
          <w:bCs/>
        </w:rPr>
        <w:t>2018-2019</w:t>
      </w:r>
    </w:p>
    <w:p w14:paraId="4656E920" w14:textId="335841FC" w:rsidR="00C906C6" w:rsidRPr="00C906C6" w:rsidRDefault="00C906C6" w:rsidP="00C906C6">
      <w:pPr>
        <w:pStyle w:val="Heading2"/>
        <w:rPr>
          <w:bCs/>
        </w:rPr>
      </w:pPr>
      <w:r w:rsidRPr="00D175CF">
        <w:rPr>
          <w:bCs/>
        </w:rPr>
        <w:t xml:space="preserve">university of British Columbia </w:t>
      </w:r>
      <w:r w:rsidR="00EE6AF4" w:rsidRPr="00D175CF">
        <w:rPr>
          <w:bCs/>
        </w:rPr>
        <w:t>| </w:t>
      </w:r>
      <w:r>
        <w:rPr>
          <w:bCs/>
        </w:rPr>
        <w:t>computer engineering</w:t>
      </w:r>
      <w:r w:rsidR="00EE6AF4" w:rsidRPr="00D175CF">
        <w:rPr>
          <w:bCs/>
        </w:rPr>
        <w:t> | </w:t>
      </w:r>
      <w:r>
        <w:rPr>
          <w:bCs/>
        </w:rPr>
        <w:t>2019-2022</w:t>
      </w:r>
    </w:p>
    <w:sdt>
      <w:sdtPr>
        <w:alias w:val="Skills &amp; Abilities:"/>
        <w:tag w:val="Skills &amp; Abilities:"/>
        <w:id w:val="495469907"/>
        <w:placeholder>
          <w:docPart w:val="CDDAE7E03FD943A2A27C1924C04196C0"/>
        </w:placeholder>
        <w:temporary/>
        <w:showingPlcHdr/>
        <w15:appearance w15:val="hidden"/>
      </w:sdtPr>
      <w:sdtEndPr/>
      <w:sdtContent>
        <w:p w14:paraId="42A87DF8" w14:textId="77777777" w:rsidR="00EE6AF4" w:rsidRDefault="00EE6AF4" w:rsidP="00EE6AF4">
          <w:pPr>
            <w:pStyle w:val="Heading1"/>
          </w:pPr>
          <w:r w:rsidRPr="00C906C6">
            <w:t>Skills &amp; Abilities</w:t>
          </w:r>
        </w:p>
      </w:sdtContent>
    </w:sdt>
    <w:p w14:paraId="54F57480" w14:textId="6A7559CB" w:rsidR="00EE6AF4" w:rsidRPr="00A957D7" w:rsidRDefault="00EE6AF4" w:rsidP="00A957D7">
      <w:pPr>
        <w:pStyle w:val="Heading2"/>
      </w:pPr>
      <w:r w:rsidRPr="00A957D7">
        <w:t>SOFTWARE</w:t>
      </w:r>
    </w:p>
    <w:p w14:paraId="2559B9B9" w14:textId="7FCC1985" w:rsidR="00B67368" w:rsidRDefault="00B67368" w:rsidP="00B67368">
      <w:pPr>
        <w:pStyle w:val="ListBullet"/>
      </w:pPr>
      <w:r>
        <w:t xml:space="preserve">Web Development: HTML, </w:t>
      </w:r>
      <w:proofErr w:type="gramStart"/>
      <w:r>
        <w:t>CSS</w:t>
      </w:r>
      <w:proofErr w:type="gramEnd"/>
      <w:r>
        <w:t xml:space="preserve"> and JavaScript</w:t>
      </w:r>
    </w:p>
    <w:p w14:paraId="1FC53F38" w14:textId="354BF780" w:rsidR="00B67368" w:rsidRDefault="00B67368" w:rsidP="002A6A34">
      <w:pPr>
        <w:pStyle w:val="ListBullet"/>
      </w:pPr>
      <w:r>
        <w:t xml:space="preserve">Back-End: C++, C, Java </w:t>
      </w:r>
    </w:p>
    <w:p w14:paraId="69A8636B" w14:textId="4C516E29" w:rsidR="002A6A34" w:rsidRDefault="00B67368" w:rsidP="002A6A34">
      <w:pPr>
        <w:pStyle w:val="ListBullet"/>
      </w:pPr>
      <w:r>
        <w:t xml:space="preserve">Database Management: MySQL Community Server, </w:t>
      </w:r>
      <w:proofErr w:type="spellStart"/>
      <w:r>
        <w:t>PopSQL</w:t>
      </w:r>
      <w:proofErr w:type="spellEnd"/>
    </w:p>
    <w:p w14:paraId="6AFBF420" w14:textId="16AFA986" w:rsidR="00CA63FB" w:rsidRDefault="00CA63FB" w:rsidP="002A6A34">
      <w:pPr>
        <w:pStyle w:val="ListBullet"/>
      </w:pPr>
      <w:r>
        <w:t>User-Interface: React.js</w:t>
      </w:r>
    </w:p>
    <w:p w14:paraId="6624F73F" w14:textId="6A95292B" w:rsidR="002A6A34" w:rsidRDefault="002A6A34" w:rsidP="002A6A34">
      <w:pPr>
        <w:pStyle w:val="Heading2"/>
      </w:pPr>
      <w:r>
        <w:t>HARDWARE</w:t>
      </w:r>
    </w:p>
    <w:p w14:paraId="1E5BEE4F" w14:textId="21059C90" w:rsidR="00B67368" w:rsidRDefault="002A6A34" w:rsidP="00C906C6">
      <w:pPr>
        <w:pStyle w:val="ListBullet"/>
      </w:pPr>
      <w:r>
        <w:t xml:space="preserve">Verilog, Assembly, </w:t>
      </w:r>
      <w:proofErr w:type="spellStart"/>
      <w:r>
        <w:t>ModelSim</w:t>
      </w:r>
      <w:proofErr w:type="spellEnd"/>
    </w:p>
    <w:p w14:paraId="2F0C4E7C" w14:textId="77777777" w:rsidR="00EE6AF4" w:rsidRDefault="00EE6AF4" w:rsidP="00A957D7">
      <w:pPr>
        <w:pStyle w:val="Heading1"/>
      </w:pPr>
      <w:r>
        <w:t>Projects</w:t>
      </w:r>
    </w:p>
    <w:p w14:paraId="062BB8C0" w14:textId="77777777" w:rsidR="00EE6AF4" w:rsidRDefault="00EE6AF4" w:rsidP="00A957D7">
      <w:pPr>
        <w:pStyle w:val="Heading2"/>
      </w:pPr>
      <w:r w:rsidRPr="001B4899">
        <w:t>Simon Game</w:t>
      </w:r>
      <w:r>
        <w:t xml:space="preserve"> </w:t>
      </w:r>
    </w:p>
    <w:p w14:paraId="565B5F16" w14:textId="77777777" w:rsidR="00EE6AF4" w:rsidRPr="006F5F2C" w:rsidRDefault="00EE6AF4" w:rsidP="00EE6AF4">
      <w:pPr>
        <w:pStyle w:val="ListBullet"/>
      </w:pPr>
      <w:r w:rsidRPr="006F5F2C">
        <w:t>Developed a game that is running on a simulator, which creates a series of patterns for player to memorize with hardware C programming Language.</w:t>
      </w:r>
    </w:p>
    <w:p w14:paraId="0A5BB7D2" w14:textId="77777777" w:rsidR="00EE6AF4" w:rsidRDefault="00EE6AF4" w:rsidP="00A957D7">
      <w:pPr>
        <w:pStyle w:val="Heading2"/>
      </w:pPr>
      <w:r w:rsidRPr="001B4899">
        <w:t>Kamino Game</w:t>
      </w:r>
      <w:r>
        <w:t xml:space="preserve"> </w:t>
      </w:r>
    </w:p>
    <w:p w14:paraId="7BA7AB2F" w14:textId="77777777" w:rsidR="00EE6AF4" w:rsidRDefault="00EE6AF4" w:rsidP="00EE6AF4">
      <w:pPr>
        <w:pStyle w:val="ListBullet"/>
      </w:pPr>
      <w:r>
        <w:t xml:space="preserve">Developed a game with Java that can locate a special star called </w:t>
      </w:r>
      <w:proofErr w:type="spellStart"/>
      <w:r>
        <w:t>Kamino</w:t>
      </w:r>
      <w:proofErr w:type="spellEnd"/>
      <w:r>
        <w:t xml:space="preserve"> in a map with tons of stars representing the galaxy. The goal is to reach the special star without running out of fuel and then come back to a star called Earth (All the stars are represented with points; some points </w:t>
      </w:r>
      <w:proofErr w:type="gramStart"/>
      <w:r>
        <w:t>are connected with</w:t>
      </w:r>
      <w:proofErr w:type="gramEnd"/>
      <w:r>
        <w:t xml:space="preserve"> an edge).</w:t>
      </w:r>
    </w:p>
    <w:p w14:paraId="6A5F173E" w14:textId="77777777" w:rsidR="00EE6AF4" w:rsidRDefault="00EE6AF4" w:rsidP="00A957D7">
      <w:pPr>
        <w:pStyle w:val="Heading2"/>
      </w:pPr>
      <w:r w:rsidRPr="001B4899">
        <w:t>Simple Poker Game</w:t>
      </w:r>
      <w:r>
        <w:t xml:space="preserve"> </w:t>
      </w:r>
    </w:p>
    <w:p w14:paraId="5D0B9863" w14:textId="77777777" w:rsidR="00EE6AF4" w:rsidRDefault="00EE6AF4" w:rsidP="00EE6AF4">
      <w:pPr>
        <w:pStyle w:val="ListBullet"/>
      </w:pPr>
      <w:r>
        <w:t>Developed a game with Java which can shuffle a pile of cards and deliver four cards to each player. The person who has the biggest card will win. “Biggest” is determined by the rank and suit of the card.</w:t>
      </w:r>
    </w:p>
    <w:p w14:paraId="20E1F944" w14:textId="77777777" w:rsidR="00EE6AF4" w:rsidRPr="00B36E47" w:rsidRDefault="00EE6AF4" w:rsidP="00860988">
      <w:pPr>
        <w:pStyle w:val="Heading2"/>
        <w:rPr>
          <w:lang w:val="en-CA"/>
        </w:rPr>
      </w:pPr>
      <w:r w:rsidRPr="000261A8">
        <w:t>Collider Game</w:t>
      </w:r>
    </w:p>
    <w:p w14:paraId="18245D61" w14:textId="54A17ADE" w:rsidR="00EE6AF4" w:rsidRDefault="00EE6AF4" w:rsidP="00EE6AF4">
      <w:pPr>
        <w:pStyle w:val="ListBullet"/>
      </w:pPr>
      <w:r>
        <w:t xml:space="preserve">Developed a 3D game with Unity which allows player to control an object. The goal is to dodge all the upcoming obstacles as you are travelling forward. The game is divided into three levels, the higher level you reach, the harder the game will be. Your score will also be recorded at the top of your screen. </w:t>
      </w:r>
    </w:p>
    <w:p w14:paraId="51F36B64" w14:textId="026BC5E1" w:rsidR="00B67368" w:rsidRDefault="00B67368" w:rsidP="00B67368">
      <w:pPr>
        <w:pStyle w:val="ListBullet"/>
        <w:numPr>
          <w:ilvl w:val="0"/>
          <w:numId w:val="0"/>
        </w:numPr>
        <w:ind w:left="360"/>
      </w:pPr>
    </w:p>
    <w:p w14:paraId="7B930773" w14:textId="5291C841" w:rsidR="00B67368" w:rsidRDefault="00B67368" w:rsidP="00B67368">
      <w:pPr>
        <w:pStyle w:val="ListBullet"/>
        <w:numPr>
          <w:ilvl w:val="0"/>
          <w:numId w:val="0"/>
        </w:numPr>
        <w:ind w:left="360"/>
      </w:pPr>
    </w:p>
    <w:p w14:paraId="3DBC51BC" w14:textId="77777777" w:rsidR="00B67368" w:rsidRDefault="00B67368" w:rsidP="00B67368">
      <w:pPr>
        <w:pStyle w:val="ListBullet"/>
        <w:numPr>
          <w:ilvl w:val="0"/>
          <w:numId w:val="0"/>
        </w:numPr>
        <w:ind w:left="360"/>
      </w:pPr>
    </w:p>
    <w:p w14:paraId="461F0424" w14:textId="3E3293FB" w:rsidR="00EE6AF4" w:rsidRDefault="00860988" w:rsidP="00860988">
      <w:pPr>
        <w:pStyle w:val="Heading1"/>
      </w:pPr>
      <w:r>
        <w:t>Communication</w:t>
      </w:r>
    </w:p>
    <w:p w14:paraId="2EEEB1DF" w14:textId="77777777" w:rsidR="00EE6AF4" w:rsidRDefault="00EE6AF4" w:rsidP="00EE6AF4">
      <w:pPr>
        <w:pStyle w:val="ListBullet"/>
      </w:pPr>
      <w:r>
        <w:t xml:space="preserve">Fluency in English, Mandarin, Cantonese </w:t>
      </w:r>
    </w:p>
    <w:p w14:paraId="162A74DB" w14:textId="77777777" w:rsidR="00EE6AF4" w:rsidRDefault="00EE6AF4" w:rsidP="00860988">
      <w:pPr>
        <w:pStyle w:val="Heading1"/>
      </w:pPr>
      <w:r>
        <w:t xml:space="preserve">Achieverment </w:t>
      </w:r>
    </w:p>
    <w:p w14:paraId="75D1BBEA" w14:textId="77777777" w:rsidR="00EE6AF4" w:rsidRDefault="00EE6AF4" w:rsidP="00EE6AF4">
      <w:pPr>
        <w:pStyle w:val="ListBullet"/>
      </w:pPr>
      <w:r>
        <w:rPr>
          <w:b/>
        </w:rPr>
        <w:t xml:space="preserve">2018-2019: </w:t>
      </w:r>
      <w:r w:rsidRPr="00D175CF">
        <w:rPr>
          <w:bCs/>
        </w:rPr>
        <w:t>Admin Head</w:t>
      </w:r>
      <w:r>
        <w:t xml:space="preserve"> of Association of Chinese Canadian Engineering Professionals and Technologist (ACCEPT) Team at UBC </w:t>
      </w:r>
    </w:p>
    <w:p w14:paraId="0A22EF5B" w14:textId="77777777" w:rsidR="00EE6AF4" w:rsidRDefault="00EE6AF4" w:rsidP="00EE6AF4">
      <w:pPr>
        <w:pStyle w:val="ListBullet"/>
      </w:pPr>
      <w:r w:rsidRPr="00D175CF">
        <w:rPr>
          <w:b/>
          <w:bCs/>
        </w:rPr>
        <w:t>2019-</w:t>
      </w:r>
      <w:r>
        <w:rPr>
          <w:b/>
          <w:bCs/>
        </w:rPr>
        <w:t>Present</w:t>
      </w:r>
      <w:r>
        <w:t>: Vice-President of ACCEPT Team at UBC</w:t>
      </w:r>
    </w:p>
    <w:p w14:paraId="79452689" w14:textId="77777777" w:rsidR="00EE6AF4" w:rsidRDefault="00EE6AF4" w:rsidP="00EE6AF4">
      <w:pPr>
        <w:pStyle w:val="ListBullet"/>
      </w:pPr>
      <w:r>
        <w:rPr>
          <w:b/>
        </w:rPr>
        <w:t>2014-2018</w:t>
      </w:r>
      <w:r>
        <w:t>: over 70 hours of Volunteer during high school</w:t>
      </w:r>
    </w:p>
    <w:p w14:paraId="6CE4439D" w14:textId="77777777" w:rsidR="00EE6AF4" w:rsidRDefault="00EE6AF4" w:rsidP="00EE6AF4">
      <w:pPr>
        <w:pStyle w:val="ListBullet"/>
      </w:pPr>
      <w:r>
        <w:rPr>
          <w:b/>
        </w:rPr>
        <w:t xml:space="preserve">2018: </w:t>
      </w:r>
      <w:r>
        <w:t>UBC Outstanding International Student Award</w:t>
      </w:r>
    </w:p>
    <w:p w14:paraId="0C02C2F8" w14:textId="77777777" w:rsidR="00EE6AF4" w:rsidRPr="00D175CF" w:rsidRDefault="00EE6AF4" w:rsidP="00EE6AF4">
      <w:pPr>
        <w:pStyle w:val="ListBullet"/>
        <w:rPr>
          <w:lang w:val="en-CA" w:eastAsia="zh-CN"/>
        </w:rPr>
      </w:pPr>
      <w:r>
        <w:rPr>
          <w:b/>
        </w:rPr>
        <w:t xml:space="preserve">2019: </w:t>
      </w:r>
      <w:r w:rsidRPr="004E13C2">
        <w:rPr>
          <w:bCs/>
        </w:rPr>
        <w:t>UBC</w:t>
      </w:r>
      <w:r w:rsidRPr="004E13C2">
        <w:rPr>
          <w:bCs/>
          <w:sz w:val="17"/>
          <w:szCs w:val="17"/>
        </w:rPr>
        <w:t xml:space="preserve"> </w:t>
      </w:r>
      <w:r w:rsidRPr="00D175CF">
        <w:rPr>
          <w:lang w:val="en-CA" w:eastAsia="zh-CN"/>
        </w:rPr>
        <w:t>Dean's Honour List</w:t>
      </w:r>
    </w:p>
    <w:p w14:paraId="60FE4AFB" w14:textId="77777777" w:rsidR="00EE6AF4" w:rsidRDefault="00EE6AF4" w:rsidP="00EE6AF4">
      <w:pPr>
        <w:pStyle w:val="ListBullet"/>
      </w:pPr>
      <w:r>
        <w:rPr>
          <w:b/>
        </w:rPr>
        <w:t xml:space="preserve">2017-2018: </w:t>
      </w:r>
      <w:r w:rsidRPr="00D175CF">
        <w:rPr>
          <w:bCs/>
        </w:rPr>
        <w:t>Representative</w:t>
      </w:r>
      <w:r>
        <w:rPr>
          <w:b/>
        </w:rPr>
        <w:t xml:space="preserve"> </w:t>
      </w:r>
      <w:r>
        <w:t>of Vancouver District Student Council</w:t>
      </w:r>
    </w:p>
    <w:p w14:paraId="168F6371" w14:textId="77777777" w:rsidR="00EE6AF4" w:rsidRPr="005B0863" w:rsidRDefault="00EE6AF4" w:rsidP="00EE6AF4">
      <w:pPr>
        <w:pStyle w:val="ListBullet"/>
        <w:rPr>
          <w:bCs/>
        </w:rPr>
      </w:pPr>
      <w:r>
        <w:rPr>
          <w:rFonts w:hint="eastAsia"/>
          <w:b/>
          <w:lang w:eastAsia="zh-CN"/>
        </w:rPr>
        <w:t>2016-201</w:t>
      </w:r>
      <w:r>
        <w:rPr>
          <w:b/>
          <w:lang w:eastAsia="zh-CN"/>
        </w:rPr>
        <w:t>8</w:t>
      </w:r>
      <w:r>
        <w:rPr>
          <w:rFonts w:hint="eastAsia"/>
          <w:b/>
          <w:lang w:eastAsia="zh-CN"/>
        </w:rPr>
        <w:t>：</w:t>
      </w:r>
      <w:r w:rsidRPr="005B0863">
        <w:rPr>
          <w:bCs/>
          <w:lang w:eastAsia="zh-CN"/>
        </w:rPr>
        <w:t>Representative of International students at Windermere Secondary School</w:t>
      </w:r>
    </w:p>
    <w:p w14:paraId="4AD05F63" w14:textId="232EE951" w:rsidR="00EE6AF4" w:rsidRPr="002A6A34" w:rsidRDefault="00EE6AF4" w:rsidP="002A6A34">
      <w:pPr>
        <w:pStyle w:val="ListBullet"/>
        <w:rPr>
          <w:bCs/>
        </w:rPr>
      </w:pPr>
      <w:r>
        <w:rPr>
          <w:b/>
          <w:lang w:eastAsia="zh-CN"/>
        </w:rPr>
        <w:t xml:space="preserve">2017:    </w:t>
      </w:r>
      <w:r w:rsidRPr="005B0863">
        <w:rPr>
          <w:bCs/>
          <w:lang w:eastAsia="zh-CN"/>
        </w:rPr>
        <w:t xml:space="preserve">Waterloo Math Contest top </w:t>
      </w:r>
      <w:r>
        <w:rPr>
          <w:bCs/>
          <w:lang w:eastAsia="zh-CN"/>
        </w:rPr>
        <w:t>1</w:t>
      </w:r>
      <w:r w:rsidRPr="005B0863">
        <w:rPr>
          <w:bCs/>
          <w:lang w:eastAsia="zh-CN"/>
        </w:rPr>
        <w:t>5%</w:t>
      </w:r>
      <w:r>
        <w:rPr>
          <w:bCs/>
          <w:lang w:eastAsia="zh-CN"/>
        </w:rPr>
        <w:t xml:space="preserve"> in Canada</w:t>
      </w:r>
    </w:p>
    <w:sdt>
      <w:sdtPr>
        <w:alias w:val="Experience:"/>
        <w:tag w:val="Experience:"/>
        <w:id w:val="1494989950"/>
        <w:placeholder>
          <w:docPart w:val="BF752E8604E6427D91A036E064B1CC30"/>
        </w:placeholder>
        <w:temporary/>
        <w:showingPlcHdr/>
        <w15:appearance w15:val="hidden"/>
      </w:sdtPr>
      <w:sdtEndPr/>
      <w:sdtContent>
        <w:p w14:paraId="36E834E7" w14:textId="77777777" w:rsidR="00EE6AF4" w:rsidRDefault="00EE6AF4" w:rsidP="00EE6AF4">
          <w:pPr>
            <w:pStyle w:val="Heading1"/>
          </w:pPr>
          <w:r>
            <w:t>Experience</w:t>
          </w:r>
        </w:p>
      </w:sdtContent>
    </w:sdt>
    <w:p w14:paraId="054256E4" w14:textId="77777777" w:rsidR="00EE6AF4" w:rsidRDefault="00EE6AF4" w:rsidP="00EE6AF4">
      <w:pPr>
        <w:pStyle w:val="Heading2"/>
      </w:pPr>
      <w:r>
        <w:t xml:space="preserve"> Tutor | Look4Tutor | 2019-Present</w:t>
      </w:r>
    </w:p>
    <w:p w14:paraId="5D0C1B8E" w14:textId="77777777" w:rsidR="00EE6AF4" w:rsidRDefault="00EE6AF4" w:rsidP="00EE6AF4">
      <w:pPr>
        <w:pStyle w:val="ListBullet"/>
      </w:pPr>
      <w:r>
        <w:t>Worked as a math and physics tutor at an organization that serves at UBC and SFU.</w:t>
      </w:r>
    </w:p>
    <w:p w14:paraId="3489EF4D" w14:textId="77777777" w:rsidR="00EE6AF4" w:rsidRDefault="00EE6AF4" w:rsidP="00EE6AF4">
      <w:pPr>
        <w:pStyle w:val="ListBullet"/>
      </w:pPr>
      <w:r>
        <w:t>Helped students to catch up their homework and prepared them for exams</w:t>
      </w:r>
    </w:p>
    <w:p w14:paraId="2AAE3936" w14:textId="77777777" w:rsidR="00EE6AF4" w:rsidRDefault="00EE6AF4" w:rsidP="00EE6AF4">
      <w:pPr>
        <w:pStyle w:val="Heading2"/>
      </w:pPr>
      <w:r>
        <w:t>Work experience | triumf | 2017 Summer</w:t>
      </w:r>
    </w:p>
    <w:p w14:paraId="78D59718" w14:textId="77777777" w:rsidR="00EE6AF4" w:rsidRDefault="00EE6AF4" w:rsidP="00EE6AF4">
      <w:pPr>
        <w:pStyle w:val="ListBullet"/>
        <w:numPr>
          <w:ilvl w:val="0"/>
          <w:numId w:val="19"/>
        </w:numPr>
      </w:pPr>
      <w:r w:rsidRPr="001376C8">
        <w:t>Worked and studied as an assistant at</w:t>
      </w:r>
      <w:r>
        <w:t xml:space="preserve"> </w:t>
      </w:r>
      <w:proofErr w:type="spellStart"/>
      <w:r>
        <w:t>Triumf</w:t>
      </w:r>
      <w:proofErr w:type="spellEnd"/>
      <w:r>
        <w:t xml:space="preserve"> (Canada’s particle accelerator center) </w:t>
      </w:r>
      <w:r w:rsidRPr="001376C8">
        <w:t>near</w:t>
      </w:r>
      <w:r w:rsidRPr="006D0B56">
        <w:t xml:space="preserve"> UBC.</w:t>
      </w:r>
    </w:p>
    <w:p w14:paraId="351262B0" w14:textId="77777777" w:rsidR="00EE6AF4" w:rsidRDefault="00EE6AF4" w:rsidP="00EE6AF4">
      <w:pPr>
        <w:pStyle w:val="ListBullet"/>
        <w:numPr>
          <w:ilvl w:val="0"/>
          <w:numId w:val="19"/>
        </w:numPr>
      </w:pPr>
      <w:r>
        <w:t xml:space="preserve">Built connections </w:t>
      </w:r>
      <w:r w:rsidRPr="006D0B56">
        <w:t xml:space="preserve">with different </w:t>
      </w:r>
      <w:r>
        <w:t>engineers.</w:t>
      </w:r>
    </w:p>
    <w:p w14:paraId="1D60D43B" w14:textId="77777777" w:rsidR="00EE6AF4" w:rsidRDefault="00EE6AF4" w:rsidP="00EE6AF4">
      <w:pPr>
        <w:pStyle w:val="ListBullet"/>
        <w:numPr>
          <w:ilvl w:val="0"/>
          <w:numId w:val="19"/>
        </w:numPr>
      </w:pPr>
      <w:r>
        <w:t>Assisted them doing their jobs such as locating protons in a simulator.</w:t>
      </w:r>
    </w:p>
    <w:p w14:paraId="26BA8A31" w14:textId="77777777" w:rsidR="00EE6AF4" w:rsidRDefault="00EE6AF4" w:rsidP="00EE6AF4">
      <w:pPr>
        <w:pStyle w:val="Heading2"/>
      </w:pPr>
      <w:r>
        <w:t>Work experience | Vancouver District School board | 2018 Summer</w:t>
      </w:r>
    </w:p>
    <w:p w14:paraId="5D543A76" w14:textId="77777777" w:rsidR="00EE6AF4" w:rsidRDefault="00EE6AF4" w:rsidP="00EE6AF4">
      <w:pPr>
        <w:pStyle w:val="ListBullet"/>
      </w:pPr>
      <w:r>
        <w:t>Worked as a technician assistant at VDSB</w:t>
      </w:r>
    </w:p>
    <w:p w14:paraId="0353B7B5" w14:textId="77777777" w:rsidR="00EE6AF4" w:rsidRPr="006D0B56" w:rsidRDefault="00EE6AF4" w:rsidP="00EE6AF4">
      <w:pPr>
        <w:pStyle w:val="ListBullet"/>
      </w:pPr>
      <w:r>
        <w:t xml:space="preserve">Helped staff to solve computer issues such as replacing hardware, unlocking </w:t>
      </w:r>
      <w:proofErr w:type="gramStart"/>
      <w:r>
        <w:t>software</w:t>
      </w:r>
      <w:proofErr w:type="gramEnd"/>
      <w:r>
        <w:t xml:space="preserve"> and building internet.</w:t>
      </w:r>
    </w:p>
    <w:p w14:paraId="3DBB5161" w14:textId="77777777" w:rsidR="00EE6AF4" w:rsidRDefault="00EE6AF4" w:rsidP="00EE6AF4">
      <w:pPr>
        <w:pStyle w:val="Heading2"/>
      </w:pPr>
      <w:r>
        <w:t>Leader| Windermere Community program |2016-2018</w:t>
      </w:r>
    </w:p>
    <w:p w14:paraId="562DB9AD" w14:textId="77777777" w:rsidR="00EE6AF4" w:rsidRDefault="00EE6AF4" w:rsidP="00EE6AF4">
      <w:pPr>
        <w:pStyle w:val="ListBullet"/>
      </w:pPr>
      <w:r>
        <w:t>A volunteer program aims to help elementary school students to transfer to secondary school.</w:t>
      </w:r>
    </w:p>
    <w:p w14:paraId="3338FE9C" w14:textId="77777777" w:rsidR="00EE6AF4" w:rsidRDefault="00EE6AF4" w:rsidP="00EE6AF4">
      <w:pPr>
        <w:pStyle w:val="ListBullet"/>
      </w:pPr>
      <w:r>
        <w:t xml:space="preserve"> Served in “Bookworm” and “MasterChef” programs to teach children how to read and cook.</w:t>
      </w:r>
    </w:p>
    <w:p w14:paraId="2C8C7B91" w14:textId="77777777" w:rsidR="00EE6AF4" w:rsidRDefault="00EE6AF4" w:rsidP="00EE6AF4">
      <w:pPr>
        <w:pStyle w:val="Heading2"/>
      </w:pPr>
      <w:r>
        <w:t>Chinese New Year Gala| university of british coloumbia |Feb 8</w:t>
      </w:r>
      <w:r w:rsidRPr="002766A6">
        <w:rPr>
          <w:vertAlign w:val="superscript"/>
        </w:rPr>
        <w:t>th</w:t>
      </w:r>
      <w:r>
        <w:t>,2019</w:t>
      </w:r>
    </w:p>
    <w:p w14:paraId="246D3BCD" w14:textId="77777777" w:rsidR="00EE6AF4" w:rsidRPr="001E641A" w:rsidRDefault="00EE6AF4" w:rsidP="00EE6AF4">
      <w:pPr>
        <w:pStyle w:val="ListBullet"/>
        <w:rPr>
          <w:b/>
        </w:rPr>
      </w:pPr>
      <w:r>
        <w:t xml:space="preserve">A networking event planned by Association of Chinese Canadian Engineering Professionals and Technologist (ACCEPT) </w:t>
      </w:r>
    </w:p>
    <w:p w14:paraId="0D9BDDF3" w14:textId="77777777" w:rsidR="00EE6AF4" w:rsidRPr="001E641A" w:rsidRDefault="00EE6AF4" w:rsidP="00EE6AF4">
      <w:pPr>
        <w:pStyle w:val="ListBullet"/>
        <w:rPr>
          <w:b/>
        </w:rPr>
      </w:pPr>
      <w:r>
        <w:t xml:space="preserve">Connected industry professionals from across multiple industries and sectors including engineers, managers, </w:t>
      </w:r>
      <w:proofErr w:type="gramStart"/>
      <w:r>
        <w:t>lawyers</w:t>
      </w:r>
      <w:proofErr w:type="gramEnd"/>
      <w:r>
        <w:t xml:space="preserve"> and students together at UBC. </w:t>
      </w:r>
      <w:r>
        <w:rPr>
          <w:b/>
        </w:rPr>
        <w:t xml:space="preserve">   </w:t>
      </w:r>
    </w:p>
    <w:p w14:paraId="48D00021" w14:textId="77777777" w:rsidR="006D0B56" w:rsidRPr="00EE6AF4" w:rsidRDefault="006D0B56" w:rsidP="00EE6AF4"/>
    <w:sectPr w:rsidR="006D0B56" w:rsidRPr="00EE6AF4"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A581D" w14:textId="77777777" w:rsidR="00A85E02" w:rsidRDefault="00A85E02">
      <w:pPr>
        <w:spacing w:after="0"/>
      </w:pPr>
      <w:r>
        <w:separator/>
      </w:r>
    </w:p>
  </w:endnote>
  <w:endnote w:type="continuationSeparator" w:id="0">
    <w:p w14:paraId="350DC76B" w14:textId="77777777" w:rsidR="00A85E02" w:rsidRDefault="00A85E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617930"/>
      <w:docPartObj>
        <w:docPartGallery w:val="Page Numbers (Bottom of Page)"/>
        <w:docPartUnique/>
      </w:docPartObj>
    </w:sdtPr>
    <w:sdtEndPr>
      <w:rPr>
        <w:noProof/>
      </w:rPr>
    </w:sdtEndPr>
    <w:sdtContent>
      <w:p w14:paraId="2C084C9A" w14:textId="77777777" w:rsidR="0058162F" w:rsidRDefault="005816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94C2E" w14:textId="77777777" w:rsidR="00A85E02" w:rsidRDefault="00A85E02">
      <w:pPr>
        <w:spacing w:after="0"/>
      </w:pPr>
      <w:r>
        <w:separator/>
      </w:r>
    </w:p>
  </w:footnote>
  <w:footnote w:type="continuationSeparator" w:id="0">
    <w:p w14:paraId="50A19975" w14:textId="77777777" w:rsidR="00A85E02" w:rsidRDefault="00A85E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A6837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46CBF"/>
    <w:multiLevelType w:val="hybridMultilevel"/>
    <w:tmpl w:val="6E263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91764CB"/>
    <w:multiLevelType w:val="hybridMultilevel"/>
    <w:tmpl w:val="0F86F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472FA0"/>
    <w:multiLevelType w:val="hybridMultilevel"/>
    <w:tmpl w:val="AE963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8317DB"/>
    <w:multiLevelType w:val="hybridMultilevel"/>
    <w:tmpl w:val="9EF49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8618B7"/>
    <w:multiLevelType w:val="hybridMultilevel"/>
    <w:tmpl w:val="B8AE5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DB5BC5"/>
    <w:multiLevelType w:val="hybridMultilevel"/>
    <w:tmpl w:val="A8DEF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626893"/>
    <w:multiLevelType w:val="hybridMultilevel"/>
    <w:tmpl w:val="47AAD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8" w15:restartNumberingAfterBreak="0">
    <w:nsid w:val="3C067FB7"/>
    <w:multiLevelType w:val="multilevel"/>
    <w:tmpl w:val="EA125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CD579A"/>
    <w:multiLevelType w:val="hybridMultilevel"/>
    <w:tmpl w:val="CEE60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429706D"/>
    <w:multiLevelType w:val="hybridMultilevel"/>
    <w:tmpl w:val="AAF041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C40973"/>
    <w:multiLevelType w:val="multilevel"/>
    <w:tmpl w:val="4B5C8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5C1D4E"/>
    <w:multiLevelType w:val="hybridMultilevel"/>
    <w:tmpl w:val="F2486A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ED4DBF"/>
    <w:multiLevelType w:val="hybridMultilevel"/>
    <w:tmpl w:val="9BEE7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7"/>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20"/>
  </w:num>
  <w:num w:numId="20">
    <w:abstractNumId w:val="22"/>
  </w:num>
  <w:num w:numId="21">
    <w:abstractNumId w:val="18"/>
  </w:num>
  <w:num w:numId="22">
    <w:abstractNumId w:val="23"/>
  </w:num>
  <w:num w:numId="23">
    <w:abstractNumId w:val="21"/>
  </w:num>
  <w:num w:numId="24">
    <w:abstractNumId w:val="10"/>
  </w:num>
  <w:num w:numId="25">
    <w:abstractNumId w:val="12"/>
  </w:num>
  <w:num w:numId="26">
    <w:abstractNumId w:val="13"/>
  </w:num>
  <w:num w:numId="27">
    <w:abstractNumId w:val="11"/>
  </w:num>
  <w:num w:numId="28">
    <w:abstractNumId w:val="19"/>
  </w:num>
  <w:num w:numId="29">
    <w:abstractNumId w:val="14"/>
  </w:num>
  <w:num w:numId="30">
    <w:abstractNumId w:val="24"/>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2F"/>
    <w:rsid w:val="001376C8"/>
    <w:rsid w:val="00145848"/>
    <w:rsid w:val="001A1197"/>
    <w:rsid w:val="001B4899"/>
    <w:rsid w:val="001C4FB3"/>
    <w:rsid w:val="001E641A"/>
    <w:rsid w:val="00262867"/>
    <w:rsid w:val="002766A6"/>
    <w:rsid w:val="002A6A34"/>
    <w:rsid w:val="00305C5F"/>
    <w:rsid w:val="00374627"/>
    <w:rsid w:val="00394A6D"/>
    <w:rsid w:val="00395A90"/>
    <w:rsid w:val="003F19B9"/>
    <w:rsid w:val="00420DA1"/>
    <w:rsid w:val="004476A1"/>
    <w:rsid w:val="004E13C2"/>
    <w:rsid w:val="005114E7"/>
    <w:rsid w:val="00551D62"/>
    <w:rsid w:val="0058162F"/>
    <w:rsid w:val="005B0863"/>
    <w:rsid w:val="005E5E55"/>
    <w:rsid w:val="00616068"/>
    <w:rsid w:val="0069388C"/>
    <w:rsid w:val="006D0B56"/>
    <w:rsid w:val="006E401C"/>
    <w:rsid w:val="006F5F2C"/>
    <w:rsid w:val="0077621B"/>
    <w:rsid w:val="007963CE"/>
    <w:rsid w:val="007D00B3"/>
    <w:rsid w:val="00860988"/>
    <w:rsid w:val="008916B6"/>
    <w:rsid w:val="00894DDC"/>
    <w:rsid w:val="008E10EB"/>
    <w:rsid w:val="009763C8"/>
    <w:rsid w:val="009D2CB8"/>
    <w:rsid w:val="00A8131A"/>
    <w:rsid w:val="00A85E02"/>
    <w:rsid w:val="00A957D7"/>
    <w:rsid w:val="00B36E47"/>
    <w:rsid w:val="00B66514"/>
    <w:rsid w:val="00B67368"/>
    <w:rsid w:val="00B769EE"/>
    <w:rsid w:val="00C57E43"/>
    <w:rsid w:val="00C72B59"/>
    <w:rsid w:val="00C906C6"/>
    <w:rsid w:val="00CA63FB"/>
    <w:rsid w:val="00CC75DB"/>
    <w:rsid w:val="00D175CF"/>
    <w:rsid w:val="00D33143"/>
    <w:rsid w:val="00D46605"/>
    <w:rsid w:val="00D56207"/>
    <w:rsid w:val="00D765AF"/>
    <w:rsid w:val="00D91994"/>
    <w:rsid w:val="00DD4208"/>
    <w:rsid w:val="00E10E51"/>
    <w:rsid w:val="00E41E4D"/>
    <w:rsid w:val="00E44DE3"/>
    <w:rsid w:val="00E66CA6"/>
    <w:rsid w:val="00EA2B92"/>
    <w:rsid w:val="00EE6AF4"/>
    <w:rsid w:val="00FB4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89C2E"/>
  <w15:chartTrackingRefBased/>
  <w15:docId w15:val="{709C3B2D-01BE-4E34-8178-6A0EA53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7D7"/>
  </w:style>
  <w:style w:type="paragraph" w:styleId="Heading1">
    <w:name w:val="heading 1"/>
    <w:basedOn w:val="Normal"/>
    <w:next w:val="Normal"/>
    <w:link w:val="Heading1Char"/>
    <w:uiPriority w:val="9"/>
    <w:qFormat/>
    <w:rsid w:val="00A957D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57D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957D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957D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957D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957D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957D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957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7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7D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957D7"/>
    <w:rPr>
      <w:rFonts w:asciiTheme="majorHAnsi" w:eastAsiaTheme="majorEastAsia" w:hAnsiTheme="majorHAnsi" w:cstheme="majorBidi"/>
      <w:caps/>
      <w:color w:val="4472C4" w:themeColor="accent1"/>
      <w:spacing w:val="10"/>
      <w:sz w:val="52"/>
      <w:szCs w:val="52"/>
    </w:rPr>
  </w:style>
  <w:style w:type="character" w:styleId="PlaceholderText">
    <w:name w:val="Placeholder Text"/>
    <w:basedOn w:val="DefaultParagraphFont"/>
    <w:uiPriority w:val="99"/>
    <w:semiHidden/>
    <w:rsid w:val="008916B6"/>
    <w:rPr>
      <w:color w:val="7B7B7B" w:themeColor="accent3" w:themeShade="BF"/>
    </w:rPr>
  </w:style>
  <w:style w:type="paragraph" w:styleId="ListBullet">
    <w:name w:val="List Bullet"/>
    <w:basedOn w:val="Normal"/>
    <w:uiPriority w:val="10"/>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4472C4" w:themeColor="accent1"/>
    </w:rPr>
  </w:style>
  <w:style w:type="character" w:customStyle="1" w:styleId="FooterChar">
    <w:name w:val="Footer Char"/>
    <w:basedOn w:val="DefaultParagraphFont"/>
    <w:link w:val="Footer"/>
    <w:uiPriority w:val="99"/>
    <w:rPr>
      <w:color w:val="4472C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A957D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957D7"/>
    <w:rPr>
      <w:caps/>
      <w:spacing w:val="15"/>
      <w:shd w:val="clear" w:color="auto" w:fill="D9E2F3" w:themeFill="accent1" w:themeFillTint="33"/>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4472C4" w:themeColor="accent1" w:frame="1"/>
        <w:left w:val="single" w:sz="2" w:space="10" w:color="4472C4" w:themeColor="accent1" w:frame="1"/>
        <w:bottom w:val="single" w:sz="2" w:space="10" w:color="4472C4" w:themeColor="accent1" w:frame="1"/>
        <w:right w:val="single" w:sz="2" w:space="10" w:color="4472C4" w:themeColor="accent1" w:frame="1"/>
      </w:pBdr>
      <w:ind w:left="1152" w:right="1152"/>
    </w:pPr>
    <w:rPr>
      <w:i/>
      <w:iCs/>
      <w:color w:val="4472C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uiPriority w:val="33"/>
    <w:qFormat/>
    <w:rsid w:val="00A957D7"/>
    <w:rPr>
      <w:b/>
      <w:bCs/>
      <w:i/>
      <w:iCs/>
      <w:spacing w:val="0"/>
    </w:rPr>
  </w:style>
  <w:style w:type="paragraph" w:styleId="Caption">
    <w:name w:val="caption"/>
    <w:basedOn w:val="Normal"/>
    <w:next w:val="Normal"/>
    <w:uiPriority w:val="35"/>
    <w:semiHidden/>
    <w:unhideWhenUsed/>
    <w:qFormat/>
    <w:rsid w:val="00A957D7"/>
    <w:rPr>
      <w:b/>
      <w:bCs/>
      <w:color w:val="2F5496" w:themeColor="accent1" w:themeShade="BF"/>
      <w:sz w:val="16"/>
      <w:szCs w:val="16"/>
    </w:rPr>
  </w:style>
  <w:style w:type="paragraph" w:styleId="Closing">
    <w:name w:val="Closing"/>
    <w:basedOn w:val="Normal"/>
    <w:link w:val="ClosingChar"/>
    <w:uiPriority w:val="2"/>
    <w:semiHidden/>
    <w:unhideWhenUsed/>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1"/>
    <w:semiHidden/>
    <w:unhideWhenUsed/>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uiPriority w:val="20"/>
    <w:qFormat/>
    <w:rsid w:val="00A957D7"/>
    <w:rPr>
      <w:caps/>
      <w:color w:val="1F3763" w:themeColor="accent1" w:themeShade="7F"/>
      <w:spacing w:val="5"/>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8916B6"/>
    <w:rPr>
      <w:color w:val="BF8F00"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CC75DB"/>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CC75DB"/>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CC75DB"/>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CC75DB"/>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CC75DB"/>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CC75DB"/>
    <w:pPr>
      <w:spacing w:after="0"/>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CC75DB"/>
    <w:pPr>
      <w:spacing w:after="0"/>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CC75DB"/>
    <w:pPr>
      <w:spacing w:after="0"/>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CC75DB"/>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CC75DB"/>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A957D7"/>
    <w:rPr>
      <w:caps/>
      <w:color w:val="1F3763" w:themeColor="accent1" w:themeShade="7F"/>
      <w:spacing w:val="15"/>
    </w:rPr>
  </w:style>
  <w:style w:type="character" w:customStyle="1" w:styleId="Heading4Char">
    <w:name w:val="Heading 4 Char"/>
    <w:basedOn w:val="DefaultParagraphFont"/>
    <w:link w:val="Heading4"/>
    <w:uiPriority w:val="9"/>
    <w:semiHidden/>
    <w:rsid w:val="00A957D7"/>
    <w:rPr>
      <w:caps/>
      <w:color w:val="2F5496" w:themeColor="accent1" w:themeShade="BF"/>
      <w:spacing w:val="10"/>
    </w:rPr>
  </w:style>
  <w:style w:type="character" w:customStyle="1" w:styleId="Heading5Char">
    <w:name w:val="Heading 5 Char"/>
    <w:basedOn w:val="DefaultParagraphFont"/>
    <w:link w:val="Heading5"/>
    <w:uiPriority w:val="9"/>
    <w:semiHidden/>
    <w:rsid w:val="00A957D7"/>
    <w:rPr>
      <w:caps/>
      <w:color w:val="2F5496" w:themeColor="accent1" w:themeShade="BF"/>
      <w:spacing w:val="10"/>
    </w:rPr>
  </w:style>
  <w:style w:type="character" w:customStyle="1" w:styleId="Heading6Char">
    <w:name w:val="Heading 6 Char"/>
    <w:basedOn w:val="DefaultParagraphFont"/>
    <w:link w:val="Heading6"/>
    <w:uiPriority w:val="9"/>
    <w:semiHidden/>
    <w:rsid w:val="00A957D7"/>
    <w:rPr>
      <w:caps/>
      <w:color w:val="2F5496" w:themeColor="accent1" w:themeShade="BF"/>
      <w:spacing w:val="10"/>
    </w:rPr>
  </w:style>
  <w:style w:type="character" w:customStyle="1" w:styleId="Heading7Char">
    <w:name w:val="Heading 7 Char"/>
    <w:basedOn w:val="DefaultParagraphFont"/>
    <w:link w:val="Heading7"/>
    <w:uiPriority w:val="9"/>
    <w:semiHidden/>
    <w:rsid w:val="00A957D7"/>
    <w:rPr>
      <w:caps/>
      <w:color w:val="2F5496" w:themeColor="accent1" w:themeShade="BF"/>
      <w:spacing w:val="10"/>
    </w:rPr>
  </w:style>
  <w:style w:type="character" w:customStyle="1" w:styleId="Heading8Char">
    <w:name w:val="Heading 8 Char"/>
    <w:basedOn w:val="DefaultParagraphFont"/>
    <w:link w:val="Heading8"/>
    <w:uiPriority w:val="9"/>
    <w:semiHidden/>
    <w:rsid w:val="00A957D7"/>
    <w:rPr>
      <w:caps/>
      <w:spacing w:val="10"/>
      <w:sz w:val="18"/>
      <w:szCs w:val="18"/>
    </w:rPr>
  </w:style>
  <w:style w:type="character" w:customStyle="1" w:styleId="Heading9Char">
    <w:name w:val="Heading 9 Char"/>
    <w:basedOn w:val="DefaultParagraphFont"/>
    <w:link w:val="Heading9"/>
    <w:uiPriority w:val="9"/>
    <w:semiHidden/>
    <w:rsid w:val="00A957D7"/>
    <w:rPr>
      <w:i/>
      <w:iCs/>
      <w:caps/>
      <w:spacing w:val="10"/>
      <w:sz w:val="18"/>
      <w:szCs w:val="18"/>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0563C1"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uiPriority w:val="21"/>
    <w:qFormat/>
    <w:rsid w:val="00A957D7"/>
    <w:rPr>
      <w:b/>
      <w:bCs/>
      <w:caps/>
      <w:color w:val="1F3763" w:themeColor="accent1" w:themeShade="7F"/>
      <w:spacing w:val="10"/>
    </w:rPr>
  </w:style>
  <w:style w:type="paragraph" w:styleId="IntenseQuote">
    <w:name w:val="Intense Quote"/>
    <w:basedOn w:val="Normal"/>
    <w:next w:val="Normal"/>
    <w:link w:val="IntenseQuoteChar"/>
    <w:uiPriority w:val="30"/>
    <w:qFormat/>
    <w:rsid w:val="00A957D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957D7"/>
    <w:rPr>
      <w:color w:val="4472C4" w:themeColor="accent1"/>
      <w:sz w:val="24"/>
      <w:szCs w:val="24"/>
    </w:rPr>
  </w:style>
  <w:style w:type="character" w:styleId="IntenseReference">
    <w:name w:val="Intense Reference"/>
    <w:uiPriority w:val="32"/>
    <w:qFormat/>
    <w:rsid w:val="00A957D7"/>
    <w:rPr>
      <w:b/>
      <w:bCs/>
      <w:i/>
      <w:iCs/>
      <w:caps/>
      <w:color w:val="4472C4" w:themeColor="accent1"/>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CC75DB"/>
    <w:pPr>
      <w:spacing w:after="0"/>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CC75DB"/>
    <w:pPr>
      <w:spacing w:after="0"/>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CC75DB"/>
    <w:pPr>
      <w:spacing w:after="0"/>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CC75DB"/>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CC75DB"/>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qFormat/>
    <w:rsid w:val="00A957D7"/>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CC75DB"/>
    <w:pPr>
      <w:spacing w:after="0"/>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C75DB"/>
    <w:pPr>
      <w:spacing w:after="0"/>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CC75DB"/>
    <w:pPr>
      <w:spacing w:after="0"/>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CC75DB"/>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CC75DB"/>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1"/>
    <w:qFormat/>
    <w:rsid w:val="00A957D7"/>
    <w:pPr>
      <w:spacing w:after="0" w:line="240" w:lineRule="auto"/>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qFormat/>
    <w:rsid w:val="00A957D7"/>
    <w:rPr>
      <w:i/>
      <w:iCs/>
      <w:sz w:val="24"/>
      <w:szCs w:val="24"/>
    </w:rPr>
  </w:style>
  <w:style w:type="character" w:customStyle="1" w:styleId="QuoteChar">
    <w:name w:val="Quote Char"/>
    <w:basedOn w:val="DefaultParagraphFont"/>
    <w:link w:val="Quote"/>
    <w:uiPriority w:val="29"/>
    <w:rsid w:val="00A957D7"/>
    <w:rPr>
      <w:i/>
      <w:iCs/>
      <w:sz w:val="24"/>
      <w:szCs w:val="24"/>
    </w:rPr>
  </w:style>
  <w:style w:type="paragraph" w:styleId="Salutation">
    <w:name w:val="Salutation"/>
    <w:basedOn w:val="Normal"/>
    <w:next w:val="Normal"/>
    <w:link w:val="SalutationChar"/>
    <w:uiPriority w:val="2"/>
    <w:semiHidden/>
    <w:unhideWhenUsed/>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uiPriority w:val="22"/>
    <w:qFormat/>
    <w:rsid w:val="00A957D7"/>
    <w:rPr>
      <w:b/>
      <w:bCs/>
    </w:rPr>
  </w:style>
  <w:style w:type="paragraph" w:styleId="Subtitle">
    <w:name w:val="Subtitle"/>
    <w:basedOn w:val="Normal"/>
    <w:next w:val="Normal"/>
    <w:link w:val="SubtitleChar"/>
    <w:uiPriority w:val="11"/>
    <w:qFormat/>
    <w:rsid w:val="00A957D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7D7"/>
    <w:rPr>
      <w:caps/>
      <w:color w:val="595959" w:themeColor="text1" w:themeTint="A6"/>
      <w:spacing w:val="10"/>
      <w:sz w:val="21"/>
      <w:szCs w:val="21"/>
    </w:rPr>
  </w:style>
  <w:style w:type="character" w:styleId="SubtleEmphasis">
    <w:name w:val="Subtle Emphasis"/>
    <w:uiPriority w:val="19"/>
    <w:qFormat/>
    <w:rsid w:val="00A957D7"/>
    <w:rPr>
      <w:i/>
      <w:iCs/>
      <w:color w:val="1F3763" w:themeColor="accent1" w:themeShade="7F"/>
    </w:rPr>
  </w:style>
  <w:style w:type="character" w:styleId="SubtleReference">
    <w:name w:val="Subtle Reference"/>
    <w:uiPriority w:val="31"/>
    <w:qFormat/>
    <w:rsid w:val="00A957D7"/>
    <w:rPr>
      <w:b/>
      <w:bCs/>
      <w:color w:val="4472C4" w:themeColor="accent1"/>
    </w:rPr>
  </w:style>
  <w:style w:type="table" w:styleId="Table3Deffects1">
    <w:name w:val="Table 3D effects 1"/>
    <w:basedOn w:val="TableNormal"/>
    <w:uiPriority w:val="99"/>
    <w:semiHidden/>
    <w:unhideWhenUsed/>
    <w:rsid w:val="00CC75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A957D7"/>
    <w:pPr>
      <w:outlineLvl w:val="9"/>
    </w:pPr>
  </w:style>
  <w:style w:type="character" w:styleId="UnresolvedMention">
    <w:name w:val="Unresolved Mention"/>
    <w:basedOn w:val="DefaultParagraphFont"/>
    <w:uiPriority w:val="99"/>
    <w:semiHidden/>
    <w:unhideWhenUsed/>
    <w:rsid w:val="008916B6"/>
    <w:rPr>
      <w:color w:val="5B9BD5"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479\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ADD3BCC3094912A7CCEFAE2DAACEEE"/>
        <w:category>
          <w:name w:val="General"/>
          <w:gallery w:val="placeholder"/>
        </w:category>
        <w:types>
          <w:type w:val="bbPlcHdr"/>
        </w:types>
        <w:behaviors>
          <w:behavior w:val="content"/>
        </w:behaviors>
        <w:guid w:val="{BC7E9265-626D-4F53-9010-7B07D53E68C5}"/>
      </w:docPartPr>
      <w:docPartBody>
        <w:p w:rsidR="00C75CFA" w:rsidRDefault="00CA3141" w:rsidP="00CA3141">
          <w:pPr>
            <w:pStyle w:val="7AADD3BCC3094912A7CCEFAE2DAACEEE"/>
          </w:pPr>
          <w:r>
            <w:t>Your Name</w:t>
          </w:r>
        </w:p>
      </w:docPartBody>
    </w:docPart>
    <w:docPart>
      <w:docPartPr>
        <w:name w:val="E9B8A3AA654F4A959CC63E5CB871B47B"/>
        <w:category>
          <w:name w:val="General"/>
          <w:gallery w:val="placeholder"/>
        </w:category>
        <w:types>
          <w:type w:val="bbPlcHdr"/>
        </w:types>
        <w:behaviors>
          <w:behavior w:val="content"/>
        </w:behaviors>
        <w:guid w:val="{5FEAFD79-09FD-41D4-9240-B5C2E7CC49CF}"/>
      </w:docPartPr>
      <w:docPartBody>
        <w:p w:rsidR="00C75CFA" w:rsidRDefault="00CA3141" w:rsidP="00CA3141">
          <w:pPr>
            <w:pStyle w:val="E9B8A3AA654F4A959CC63E5CB871B47B"/>
          </w:pPr>
          <w:r>
            <w:t>Objective</w:t>
          </w:r>
        </w:p>
      </w:docPartBody>
    </w:docPart>
    <w:docPart>
      <w:docPartPr>
        <w:name w:val="8D057C99520D4E6D9C5878BD1BDDA4EF"/>
        <w:category>
          <w:name w:val="General"/>
          <w:gallery w:val="placeholder"/>
        </w:category>
        <w:types>
          <w:type w:val="bbPlcHdr"/>
        </w:types>
        <w:behaviors>
          <w:behavior w:val="content"/>
        </w:behaviors>
        <w:guid w:val="{3BC78B7F-3378-48D5-AE0F-E8BED34BD850}"/>
      </w:docPartPr>
      <w:docPartBody>
        <w:p w:rsidR="00C75CFA" w:rsidRDefault="00CA3141" w:rsidP="00CA3141">
          <w:pPr>
            <w:pStyle w:val="8D057C99520D4E6D9C5878BD1BDDA4EF"/>
          </w:pPr>
          <w:r>
            <w:t>Education</w:t>
          </w:r>
        </w:p>
      </w:docPartBody>
    </w:docPart>
    <w:docPart>
      <w:docPartPr>
        <w:name w:val="CDDAE7E03FD943A2A27C1924C04196C0"/>
        <w:category>
          <w:name w:val="General"/>
          <w:gallery w:val="placeholder"/>
        </w:category>
        <w:types>
          <w:type w:val="bbPlcHdr"/>
        </w:types>
        <w:behaviors>
          <w:behavior w:val="content"/>
        </w:behaviors>
        <w:guid w:val="{7591C0C4-E10A-4580-9CE7-0A25C6994191}"/>
      </w:docPartPr>
      <w:docPartBody>
        <w:p w:rsidR="00C75CFA" w:rsidRDefault="00CA3141" w:rsidP="00CA3141">
          <w:pPr>
            <w:pStyle w:val="CDDAE7E03FD943A2A27C1924C04196C0"/>
          </w:pPr>
          <w:r>
            <w:t>Skills &amp; Abilities</w:t>
          </w:r>
        </w:p>
      </w:docPartBody>
    </w:docPart>
    <w:docPart>
      <w:docPartPr>
        <w:name w:val="BF752E8604E6427D91A036E064B1CC30"/>
        <w:category>
          <w:name w:val="General"/>
          <w:gallery w:val="placeholder"/>
        </w:category>
        <w:types>
          <w:type w:val="bbPlcHdr"/>
        </w:types>
        <w:behaviors>
          <w:behavior w:val="content"/>
        </w:behaviors>
        <w:guid w:val="{251DC5A2-3E43-490D-A1CC-C6B0C6C67683}"/>
      </w:docPartPr>
      <w:docPartBody>
        <w:p w:rsidR="00C75CFA" w:rsidRDefault="00CA3141" w:rsidP="00CA3141">
          <w:pPr>
            <w:pStyle w:val="BF752E8604E6427D91A036E064B1CC3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9E"/>
    <w:rsid w:val="000001E8"/>
    <w:rsid w:val="00142328"/>
    <w:rsid w:val="001B3490"/>
    <w:rsid w:val="00324846"/>
    <w:rsid w:val="00593CA1"/>
    <w:rsid w:val="006967DD"/>
    <w:rsid w:val="00727EB7"/>
    <w:rsid w:val="007F66DC"/>
    <w:rsid w:val="00A70798"/>
    <w:rsid w:val="00C75CFA"/>
    <w:rsid w:val="00CA3141"/>
    <w:rsid w:val="00D3663F"/>
    <w:rsid w:val="00D5669E"/>
    <w:rsid w:val="00DD0EB2"/>
    <w:rsid w:val="00DD63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1A209D58F4DE599B017016920CB2C">
    <w:name w:val="EB21A209D58F4DE599B017016920CB2C"/>
  </w:style>
  <w:style w:type="paragraph" w:customStyle="1" w:styleId="29B0CD948A6345119E7648A339FE25DC">
    <w:name w:val="29B0CD948A6345119E7648A339FE25DC"/>
  </w:style>
  <w:style w:type="paragraph" w:customStyle="1" w:styleId="BE20324B87EB42B78B8910BBE7FDA7DE">
    <w:name w:val="BE20324B87EB42B78B8910BBE7FDA7DE"/>
  </w:style>
  <w:style w:type="paragraph" w:customStyle="1" w:styleId="5632A74086D4420D86406FCEEE89935C">
    <w:name w:val="5632A74086D4420D86406FCEEE89935C"/>
  </w:style>
  <w:style w:type="paragraph" w:customStyle="1" w:styleId="C5B546F394DB46D8A6FE497B98FD8049">
    <w:name w:val="C5B546F394DB46D8A6FE497B98FD8049"/>
  </w:style>
  <w:style w:type="paragraph" w:customStyle="1" w:styleId="F988D0A68E144ABA80E4BCA9915564F0">
    <w:name w:val="F988D0A68E144ABA80E4BCA9915564F0"/>
  </w:style>
  <w:style w:type="paragraph" w:customStyle="1" w:styleId="E3D70A5CB1A84FC7813C2EC5529C3656">
    <w:name w:val="E3D70A5CB1A84FC7813C2EC5529C3656"/>
  </w:style>
  <w:style w:type="paragraph" w:customStyle="1" w:styleId="5B8AA548C3084DC5A02CD3C507DAB262">
    <w:name w:val="5B8AA548C3084DC5A02CD3C507DAB262"/>
  </w:style>
  <w:style w:type="paragraph" w:customStyle="1" w:styleId="EFC4B1225899412B9DFA5D8B7457076C">
    <w:name w:val="EFC4B1225899412B9DFA5D8B7457076C"/>
  </w:style>
  <w:style w:type="paragraph" w:customStyle="1" w:styleId="7837EAE5BE154073A2A75C3BE50CFFB3">
    <w:name w:val="7837EAE5BE154073A2A75C3BE50CFFB3"/>
  </w:style>
  <w:style w:type="paragraph" w:customStyle="1" w:styleId="5CE1A961FAE348B1920328BCF27C6596">
    <w:name w:val="5CE1A961FAE348B1920328BCF27C6596"/>
  </w:style>
  <w:style w:type="paragraph" w:customStyle="1" w:styleId="1D8977A62C3E4CEBB85D6B3A77475EA7">
    <w:name w:val="1D8977A62C3E4CEBB85D6B3A77475EA7"/>
  </w:style>
  <w:style w:type="paragraph" w:customStyle="1" w:styleId="9D44831A0D4748FF95027F6845A9A064">
    <w:name w:val="9D44831A0D4748FF95027F6845A9A064"/>
  </w:style>
  <w:style w:type="paragraph" w:customStyle="1" w:styleId="04EC0C5506C047B89AAC2B35E8425BE3">
    <w:name w:val="04EC0C5506C047B89AAC2B35E8425BE3"/>
  </w:style>
  <w:style w:type="paragraph" w:customStyle="1" w:styleId="D993D3E58B164EF4BA25AEA6972035EC">
    <w:name w:val="D993D3E58B164EF4BA25AEA6972035EC"/>
  </w:style>
  <w:style w:type="paragraph" w:customStyle="1" w:styleId="4D1D3C6FC2414CC78A7960AA1EFB9FA5">
    <w:name w:val="4D1D3C6FC2414CC78A7960AA1EFB9FA5"/>
  </w:style>
  <w:style w:type="paragraph" w:customStyle="1" w:styleId="ED493F809C924C6D970B411A6F247499">
    <w:name w:val="ED493F809C924C6D970B411A6F247499"/>
  </w:style>
  <w:style w:type="paragraph" w:customStyle="1" w:styleId="8C5224CD73C84D8C9871DFB1CDDDB300">
    <w:name w:val="8C5224CD73C84D8C9871DFB1CDDDB300"/>
  </w:style>
  <w:style w:type="paragraph" w:customStyle="1" w:styleId="34670D8A80C54AEEB60DD16DC733BE9A">
    <w:name w:val="34670D8A80C54AEEB60DD16DC733BE9A"/>
  </w:style>
  <w:style w:type="paragraph" w:customStyle="1" w:styleId="CCDF927854E340CBA3A1F6E72357C655">
    <w:name w:val="CCDF927854E340CBA3A1F6E72357C655"/>
  </w:style>
  <w:style w:type="paragraph" w:customStyle="1" w:styleId="BDE0215CA10247D5B700AA1CB2CE1AC2">
    <w:name w:val="BDE0215CA10247D5B700AA1CB2CE1AC2"/>
  </w:style>
  <w:style w:type="paragraph" w:customStyle="1" w:styleId="3F3C6BBE339F4E4BBA2FA94B20276B7C">
    <w:name w:val="3F3C6BBE339F4E4BBA2FA94B20276B7C"/>
  </w:style>
  <w:style w:type="paragraph" w:customStyle="1" w:styleId="3FBFD5F6BF0B4E698A011933A0DBEF6E">
    <w:name w:val="3FBFD5F6BF0B4E698A011933A0DBEF6E"/>
  </w:style>
  <w:style w:type="paragraph" w:customStyle="1" w:styleId="DDB3DDBA800A4CCB9B3534B4C02076BA">
    <w:name w:val="DDB3DDBA800A4CCB9B3534B4C02076BA"/>
  </w:style>
  <w:style w:type="paragraph" w:customStyle="1" w:styleId="43E83F43FABE4EDE9545CAC05CBFC528">
    <w:name w:val="43E83F43FABE4EDE9545CAC05CBFC528"/>
  </w:style>
  <w:style w:type="paragraph" w:customStyle="1" w:styleId="51FCCCE5D431426197C5E5B1BBE290C4">
    <w:name w:val="51FCCCE5D431426197C5E5B1BBE290C4"/>
  </w:style>
  <w:style w:type="paragraph" w:customStyle="1" w:styleId="672AA9F92DB24C19A3061289B5BE381F">
    <w:name w:val="672AA9F92DB24C19A3061289B5BE381F"/>
  </w:style>
  <w:style w:type="paragraph" w:customStyle="1" w:styleId="02B2F5CA5A1D4ADDBE14606E9B489B2A">
    <w:name w:val="02B2F5CA5A1D4ADDBE14606E9B489B2A"/>
  </w:style>
  <w:style w:type="paragraph" w:customStyle="1" w:styleId="E1E0DF2BBD924E80BABD153E67B6936C">
    <w:name w:val="E1E0DF2BBD924E80BABD153E67B6936C"/>
  </w:style>
  <w:style w:type="paragraph" w:customStyle="1" w:styleId="B7D4924268EC4872934973BACAD4721E">
    <w:name w:val="B7D4924268EC4872934973BACAD4721E"/>
  </w:style>
  <w:style w:type="paragraph" w:customStyle="1" w:styleId="89B6AEF8785646BF9334B3763D5F9440">
    <w:name w:val="89B6AEF8785646BF9334B3763D5F9440"/>
  </w:style>
  <w:style w:type="paragraph" w:customStyle="1" w:styleId="985E1D4D15F949B08097A856EACBD05E">
    <w:name w:val="985E1D4D15F949B08097A856EACBD05E"/>
  </w:style>
  <w:style w:type="paragraph" w:customStyle="1" w:styleId="87A54E797DDE45E68DC9614A644E6F62">
    <w:name w:val="87A54E797DDE45E68DC9614A644E6F62"/>
  </w:style>
  <w:style w:type="paragraph" w:customStyle="1" w:styleId="5DDBFE64B0174DF090EC27E9D2480FB2">
    <w:name w:val="5DDBFE64B0174DF090EC27E9D2480FB2"/>
  </w:style>
  <w:style w:type="paragraph" w:customStyle="1" w:styleId="B734720FFC4043D3AC41F68F7EFB661D">
    <w:name w:val="B734720FFC4043D3AC41F68F7EFB661D"/>
  </w:style>
  <w:style w:type="paragraph" w:customStyle="1" w:styleId="A82D3C4299D84F2E91A525A0829678AE">
    <w:name w:val="A82D3C4299D84F2E91A525A0829678AE"/>
  </w:style>
  <w:style w:type="paragraph" w:customStyle="1" w:styleId="7AADD3BCC3094912A7CCEFAE2DAACEEE">
    <w:name w:val="7AADD3BCC3094912A7CCEFAE2DAACEEE"/>
    <w:rsid w:val="00CA3141"/>
  </w:style>
  <w:style w:type="paragraph" w:customStyle="1" w:styleId="E9B8A3AA654F4A959CC63E5CB871B47B">
    <w:name w:val="E9B8A3AA654F4A959CC63E5CB871B47B"/>
    <w:rsid w:val="00CA3141"/>
  </w:style>
  <w:style w:type="paragraph" w:customStyle="1" w:styleId="8D057C99520D4E6D9C5878BD1BDDA4EF">
    <w:name w:val="8D057C99520D4E6D9C5878BD1BDDA4EF"/>
    <w:rsid w:val="00CA3141"/>
  </w:style>
  <w:style w:type="paragraph" w:customStyle="1" w:styleId="CDDAE7E03FD943A2A27C1924C04196C0">
    <w:name w:val="CDDAE7E03FD943A2A27C1924C04196C0"/>
    <w:rsid w:val="00CA3141"/>
  </w:style>
  <w:style w:type="paragraph" w:customStyle="1" w:styleId="7467CF80216A4F0BBE483A50DD5597F1">
    <w:name w:val="7467CF80216A4F0BBE483A50DD5597F1"/>
    <w:rsid w:val="00CA3141"/>
  </w:style>
  <w:style w:type="paragraph" w:customStyle="1" w:styleId="BF752E8604E6427D91A036E064B1CC30">
    <w:name w:val="BF752E8604E6427D91A036E064B1CC30"/>
    <w:rsid w:val="00CA3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3282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huang</dc:creator>
  <cp:keywords/>
  <dc:description>Steven Huang</dc:description>
  <cp:lastModifiedBy>steven huang</cp:lastModifiedBy>
  <cp:revision>15</cp:revision>
  <dcterms:created xsi:type="dcterms:W3CDTF">2019-10-26T20:50:00Z</dcterms:created>
  <dcterms:modified xsi:type="dcterms:W3CDTF">2020-09-02T23:16:00Z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